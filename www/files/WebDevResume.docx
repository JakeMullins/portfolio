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A545" w14:textId="697E8579" w:rsidR="00394A6D" w:rsidRDefault="00825BBE" w:rsidP="00880353">
      <w:pPr>
        <w:pStyle w:val="Title"/>
      </w:pPr>
      <w:sdt>
        <w:sdtPr>
          <w:alias w:val="Enter your name:"/>
          <w:tag w:val=""/>
          <w:id w:val="-328297061"/>
          <w:placeholder>
            <w:docPart w:val="235F012E88F247ABA75C8FC00609429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B6778">
            <w:t>Jake Mullins</w:t>
          </w:r>
        </w:sdtContent>
      </w:sdt>
    </w:p>
    <w:p w14:paraId="646DEFF3" w14:textId="4D69372F" w:rsidR="00F279A0" w:rsidRDefault="00D13111" w:rsidP="00880353">
      <w:r>
        <w:t xml:space="preserve">Brigham Young University | </w:t>
      </w:r>
      <w:r w:rsidR="001B6778">
        <w:t>425-499-4497</w:t>
      </w:r>
      <w:r w:rsidR="007D00B3">
        <w:t> | </w:t>
      </w:r>
      <w:hyperlink r:id="rId7" w:history="1">
        <w:r w:rsidR="00880353" w:rsidRPr="008903BC">
          <w:rPr>
            <w:rStyle w:val="Hyperlink"/>
          </w:rPr>
          <w:t>JMullins2003@outlook.com</w:t>
        </w:r>
      </w:hyperlink>
      <w:r w:rsidR="006D5C08">
        <w:t xml:space="preserve"> </w:t>
      </w:r>
    </w:p>
    <w:p w14:paraId="6C1A754C" w14:textId="078C041E" w:rsidR="00880353" w:rsidRDefault="00880353" w:rsidP="006D5C08">
      <w:pPr>
        <w:pStyle w:val="Heading1"/>
      </w:pPr>
      <w:r>
        <w:t>Course Work</w:t>
      </w:r>
    </w:p>
    <w:p w14:paraId="4499200D" w14:textId="23E3F707" w:rsidR="00880353" w:rsidRDefault="00880353" w:rsidP="00862779">
      <w:pPr>
        <w:pStyle w:val="ListBullet"/>
        <w:numPr>
          <w:ilvl w:val="0"/>
          <w:numId w:val="21"/>
        </w:numPr>
      </w:pPr>
      <w:r>
        <w:t>By Summer 2022, I will have taken</w:t>
      </w:r>
    </w:p>
    <w:p w14:paraId="416F7C86" w14:textId="3EF55434" w:rsidR="00880353" w:rsidRDefault="00880353" w:rsidP="00880353">
      <w:pPr>
        <w:pStyle w:val="ListBullet"/>
        <w:numPr>
          <w:ilvl w:val="1"/>
          <w:numId w:val="21"/>
        </w:numPr>
      </w:pPr>
      <w:r>
        <w:t>CS142: Intro to Programming</w:t>
      </w:r>
    </w:p>
    <w:p w14:paraId="6D08E66F" w14:textId="77777777" w:rsidR="00880353" w:rsidRDefault="00880353" w:rsidP="00880353">
      <w:pPr>
        <w:pStyle w:val="ListBullet"/>
        <w:numPr>
          <w:ilvl w:val="1"/>
          <w:numId w:val="21"/>
        </w:numPr>
      </w:pPr>
      <w:r>
        <w:t>CS235: Data Structures and Algorithms</w:t>
      </w:r>
    </w:p>
    <w:p w14:paraId="241BAAB3" w14:textId="10D76476" w:rsidR="00880353" w:rsidRDefault="00880353" w:rsidP="00880353">
      <w:pPr>
        <w:pStyle w:val="ListBullet"/>
        <w:numPr>
          <w:ilvl w:val="1"/>
          <w:numId w:val="21"/>
        </w:numPr>
      </w:pPr>
      <w:r>
        <w:t>CS2</w:t>
      </w:r>
      <w:r w:rsidR="0053114D">
        <w:t>6</w:t>
      </w:r>
      <w:r>
        <w:t>0: Web Programmin</w:t>
      </w:r>
      <w:r w:rsidR="0053114D">
        <w:t>g</w:t>
      </w:r>
    </w:p>
    <w:p w14:paraId="3A672DD5" w14:textId="719C9696" w:rsidR="00862779" w:rsidRDefault="00862779" w:rsidP="00880353">
      <w:pPr>
        <w:pStyle w:val="ListBullet"/>
        <w:numPr>
          <w:ilvl w:val="1"/>
          <w:numId w:val="21"/>
        </w:numPr>
      </w:pPr>
      <w:r>
        <w:t>MATH215: Computational Linear Algebra</w:t>
      </w:r>
    </w:p>
    <w:sdt>
      <w:sdtPr>
        <w:alias w:val="Skills &amp; Abilities:"/>
        <w:tag w:val="Skills &amp; Abilities:"/>
        <w:id w:val="495469907"/>
        <w:placeholder>
          <w:docPart w:val="86768FBC36E642F6893D13BFFD83DDCA"/>
        </w:placeholder>
        <w:temporary/>
        <w:showingPlcHdr/>
        <w15:appearance w15:val="hidden"/>
      </w:sdtPr>
      <w:sdtEndPr/>
      <w:sdtContent>
        <w:p w14:paraId="29CAD3DF" w14:textId="6C0C8FB7" w:rsidR="00394A6D" w:rsidRDefault="007D00B3" w:rsidP="00880353">
          <w:pPr>
            <w:pStyle w:val="Heading1"/>
          </w:pPr>
          <w:r>
            <w:t>Skills &amp; Abilities</w:t>
          </w:r>
        </w:p>
      </w:sdtContent>
    </w:sdt>
    <w:p w14:paraId="652EE28F" w14:textId="2E0B0AA1" w:rsidR="00394A6D" w:rsidRDefault="001A431B" w:rsidP="00880353">
      <w:pPr>
        <w:pStyle w:val="Heading2"/>
      </w:pPr>
      <w:r>
        <w:t>Programming</w:t>
      </w:r>
    </w:p>
    <w:p w14:paraId="21EC7A50" w14:textId="77777777" w:rsidR="00B66C5D" w:rsidRDefault="00B66C5D" w:rsidP="00880353">
      <w:pPr>
        <w:pStyle w:val="ListBullet"/>
      </w:pPr>
      <w:r>
        <w:t>Proficiency in C#, C++, Java, and Python.</w:t>
      </w:r>
    </w:p>
    <w:p w14:paraId="028D3090" w14:textId="60F58547" w:rsidR="001A431B" w:rsidRDefault="00B66C5D" w:rsidP="00880353">
      <w:pPr>
        <w:pStyle w:val="ListBullet"/>
      </w:pPr>
      <w:r>
        <w:t>Experience with web technologies such as HTML, Node.js, and Javascript.</w:t>
      </w:r>
      <w:r w:rsidR="001A431B">
        <w:t xml:space="preserve"> </w:t>
      </w:r>
    </w:p>
    <w:p w14:paraId="0F3DBE10" w14:textId="77777777" w:rsidR="000B55D8" w:rsidRDefault="001A431B" w:rsidP="000B55D8">
      <w:pPr>
        <w:pStyle w:val="ListBullet"/>
      </w:pPr>
      <w:r>
        <w:t>Familiar with version control through Git and GitHub.</w:t>
      </w:r>
    </w:p>
    <w:p w14:paraId="0D785C63" w14:textId="2F27AD5A" w:rsidR="000B55D8" w:rsidRDefault="00B227F0" w:rsidP="000B55D8">
      <w:pPr>
        <w:pStyle w:val="ListBullet"/>
      </w:pPr>
      <w:r>
        <w:t xml:space="preserve">Created a </w:t>
      </w:r>
      <w:hyperlink r:id="rId8" w:history="1">
        <w:r w:rsidRPr="000B55D8">
          <w:rPr>
            <w:rStyle w:val="Hyperlink"/>
            <w:color w:val="0070C0"/>
          </w:rPr>
          <w:t>Node application</w:t>
        </w:r>
      </w:hyperlink>
      <w:r>
        <w:t xml:space="preserve"> with </w:t>
      </w:r>
      <w:r w:rsidR="008551A0">
        <w:t>Express</w:t>
      </w:r>
      <w:r w:rsidR="004D3236">
        <w:t xml:space="preserve"> and </w:t>
      </w:r>
      <w:r w:rsidR="0045498C">
        <w:t>Mo</w:t>
      </w:r>
      <w:r w:rsidR="004D3236">
        <w:t>ngo</w:t>
      </w:r>
      <w:r w:rsidR="0045498C">
        <w:t>DB</w:t>
      </w:r>
      <w:r w:rsidR="004D3236">
        <w:t xml:space="preserve"> to count </w:t>
      </w:r>
      <w:r w:rsidR="000B55D8">
        <w:t xml:space="preserve">the number of </w:t>
      </w:r>
      <w:r w:rsidR="004D3236">
        <w:t>exoplanets.</w:t>
      </w:r>
      <w:r w:rsidR="000B55D8">
        <w:t xml:space="preserve"> </w:t>
      </w:r>
    </w:p>
    <w:p w14:paraId="352D1338" w14:textId="77777777" w:rsidR="00A151AE" w:rsidRDefault="00A151AE" w:rsidP="000B55D8">
      <w:pPr>
        <w:pStyle w:val="ListBullet"/>
        <w:numPr>
          <w:ilvl w:val="0"/>
          <w:numId w:val="0"/>
        </w:numPr>
        <w:ind w:left="360" w:hanging="360"/>
      </w:pPr>
    </w:p>
    <w:sdt>
      <w:sdtPr>
        <w:alias w:val="Communication:"/>
        <w:tag w:val="Communication:"/>
        <w:id w:val="1408421060"/>
        <w:placeholder>
          <w:docPart w:val="79B8CD456D17470C941D5F101D3BF774"/>
        </w:placeholder>
        <w:temporary/>
        <w:showingPlcHdr/>
        <w15:appearance w15:val="hidden"/>
      </w:sdtPr>
      <w:sdtEndPr/>
      <w:sdtContent>
        <w:p w14:paraId="3B566299" w14:textId="77777777" w:rsidR="00394A6D" w:rsidRDefault="007D00B3" w:rsidP="00880353">
          <w:pPr>
            <w:pStyle w:val="Heading2"/>
          </w:pPr>
          <w:r>
            <w:t>Communication</w:t>
          </w:r>
        </w:p>
      </w:sdtContent>
    </w:sdt>
    <w:p w14:paraId="7C114DB6" w14:textId="370EA4D7" w:rsidR="00394A6D" w:rsidRDefault="00FA5CFF" w:rsidP="00880353">
      <w:pPr>
        <w:pStyle w:val="ListBullet"/>
      </w:pPr>
      <w:r>
        <w:t>Excellent written and verbal communication skills</w:t>
      </w:r>
    </w:p>
    <w:p w14:paraId="47D69576" w14:textId="1AD9673A" w:rsidR="00FA5CFF" w:rsidRDefault="00FA5CFF" w:rsidP="00880353">
      <w:pPr>
        <w:pStyle w:val="ListBullet"/>
      </w:pPr>
      <w:r>
        <w:t>Advanced oral and presentation skills</w:t>
      </w:r>
    </w:p>
    <w:p w14:paraId="2159EA39" w14:textId="3F445535" w:rsidR="007B535C" w:rsidRDefault="00866B44" w:rsidP="00880353">
      <w:pPr>
        <w:pStyle w:val="ListBullet"/>
      </w:pPr>
      <w:r>
        <w:t>Skilled</w:t>
      </w:r>
      <w:r w:rsidR="007B535C">
        <w:t xml:space="preserve"> in Microsoft Office Suite</w:t>
      </w:r>
    </w:p>
    <w:p w14:paraId="3EDF3FEB" w14:textId="3C55C6BB" w:rsidR="00394A6D" w:rsidRDefault="00880353" w:rsidP="00880353">
      <w:pPr>
        <w:pStyle w:val="ListBullet"/>
      </w:pPr>
      <w:r>
        <w:t>Fluency in Spanish</w:t>
      </w:r>
    </w:p>
    <w:p w14:paraId="15A3FD81" w14:textId="60D3F64C" w:rsidR="00394A6D" w:rsidRDefault="007B535C" w:rsidP="00880353">
      <w:pPr>
        <w:pStyle w:val="ListBullet"/>
      </w:pPr>
      <w:r>
        <w:t xml:space="preserve">Experience in both managing and participating in complex </w:t>
      </w:r>
      <w:r w:rsidR="00880353">
        <w:t xml:space="preserve">professional </w:t>
      </w:r>
      <w:r>
        <w:t>projects</w:t>
      </w:r>
      <w:r w:rsidR="00F279A0">
        <w:t>.</w:t>
      </w:r>
    </w:p>
    <w:p w14:paraId="4F40FD41" w14:textId="6D130B48" w:rsidR="00394A6D" w:rsidRDefault="00F279A0" w:rsidP="00880353">
      <w:pPr>
        <w:pStyle w:val="Heading1"/>
      </w:pPr>
      <w:r>
        <w:t>Experience</w:t>
      </w:r>
    </w:p>
    <w:p w14:paraId="0B4073B8" w14:textId="6A775B33" w:rsidR="00394A6D" w:rsidRPr="001B6778" w:rsidRDefault="001B6778" w:rsidP="00880353">
      <w:pPr>
        <w:pStyle w:val="Heading2"/>
      </w:pPr>
      <w:r>
        <w:t>Courtesy Clerk</w:t>
      </w:r>
      <w:r w:rsidR="007D00B3">
        <w:t> | </w:t>
      </w:r>
      <w:r>
        <w:t>Fred Meyer</w:t>
      </w:r>
      <w:r w:rsidR="007D00B3">
        <w:t> | </w:t>
      </w:r>
      <w:r>
        <w:t xml:space="preserve">December 2019 </w:t>
      </w:r>
      <w:r w:rsidR="0077621B">
        <w:t xml:space="preserve">- </w:t>
      </w:r>
      <w:r>
        <w:t>February 2021</w:t>
      </w:r>
    </w:p>
    <w:p w14:paraId="42A409CC" w14:textId="4E40D417" w:rsidR="00394A6D" w:rsidRDefault="00EB6FBD" w:rsidP="00880353">
      <w:pPr>
        <w:pStyle w:val="ListBullet"/>
      </w:pPr>
      <w:r>
        <w:t xml:space="preserve">Maintained </w:t>
      </w:r>
      <w:r w:rsidR="005B3F6E">
        <w:t>premises and dealt with customers daily</w:t>
      </w:r>
      <w:r w:rsidR="006D5C08">
        <w:t>.</w:t>
      </w:r>
    </w:p>
    <w:p w14:paraId="6DE6C0D0" w14:textId="77777777" w:rsidR="002C2FEB" w:rsidRDefault="002C2FEB" w:rsidP="00880353">
      <w:pPr>
        <w:pStyle w:val="Heading2"/>
      </w:pPr>
      <w:r>
        <w:t>Volleyball Coach | Absolute Zero Volleyball Club | June 2020 – September 2020</w:t>
      </w:r>
    </w:p>
    <w:p w14:paraId="0EB5C22C" w14:textId="4FCCCE8B" w:rsidR="002C2FEB" w:rsidRDefault="00A648F8" w:rsidP="00880353">
      <w:pPr>
        <w:pStyle w:val="ListBullet"/>
        <w:numPr>
          <w:ilvl w:val="0"/>
          <w:numId w:val="19"/>
        </w:numPr>
      </w:pPr>
      <w:r>
        <w:t>Worked with players to create an individualized plan for improvement over the season.</w:t>
      </w:r>
    </w:p>
    <w:p w14:paraId="2A18BA8A" w14:textId="2D9EA4FD" w:rsidR="00394A6D" w:rsidRDefault="001B6778" w:rsidP="00880353">
      <w:pPr>
        <w:pStyle w:val="Heading2"/>
      </w:pPr>
      <w:r>
        <w:t>Carpentry Apprentice</w:t>
      </w:r>
      <w:r w:rsidR="007D00B3">
        <w:t> | </w:t>
      </w:r>
      <w:r>
        <w:t>E + J Builds</w:t>
      </w:r>
      <w:r w:rsidR="007D00B3">
        <w:t> | </w:t>
      </w:r>
      <w:r>
        <w:t>February 2021</w:t>
      </w:r>
      <w:r w:rsidR="0077621B">
        <w:t xml:space="preserve"> </w:t>
      </w:r>
      <w:r w:rsidR="00613E3A">
        <w:t>–</w:t>
      </w:r>
      <w:r w:rsidR="0077621B">
        <w:t xml:space="preserve"> </w:t>
      </w:r>
      <w:r w:rsidR="00613E3A">
        <w:t>August 2021</w:t>
      </w:r>
    </w:p>
    <w:p w14:paraId="11B91B66" w14:textId="567B231B" w:rsidR="00D56207" w:rsidRDefault="007B535C" w:rsidP="00880353">
      <w:pPr>
        <w:pStyle w:val="ListBullet"/>
        <w:numPr>
          <w:ilvl w:val="0"/>
          <w:numId w:val="19"/>
        </w:numPr>
      </w:pPr>
      <w:r>
        <w:t>Effectively c</w:t>
      </w:r>
      <w:r w:rsidR="00367144">
        <w:t xml:space="preserve">arried out all duties required to assist in residential construction. </w:t>
      </w:r>
    </w:p>
    <w:p w14:paraId="368CA499" w14:textId="57CFEE84" w:rsidR="00613E3A" w:rsidRPr="00613E3A" w:rsidRDefault="002C2FEB" w:rsidP="00880353">
      <w:pPr>
        <w:pStyle w:val="Heading2"/>
        <w:rPr>
          <w:vertAlign w:val="subscript"/>
        </w:rPr>
      </w:pPr>
      <w:r>
        <w:t>General Labourer</w:t>
      </w:r>
      <w:r w:rsidR="001B6778">
        <w:t> | </w:t>
      </w:r>
      <w:r>
        <w:t>Lacasse Construction</w:t>
      </w:r>
      <w:r w:rsidR="001B6778">
        <w:t> |</w:t>
      </w:r>
      <w:r>
        <w:t xml:space="preserve"> June 2021</w:t>
      </w:r>
      <w:r w:rsidR="001B6778">
        <w:t xml:space="preserve"> </w:t>
      </w:r>
      <w:r w:rsidR="00613E3A">
        <w:t>–</w:t>
      </w:r>
      <w:r w:rsidR="001B6778">
        <w:t xml:space="preserve"> </w:t>
      </w:r>
      <w:r w:rsidR="00613E3A">
        <w:t>August 2021</w:t>
      </w:r>
    </w:p>
    <w:p w14:paraId="2C264A1C" w14:textId="2815493A" w:rsidR="00880353" w:rsidRDefault="00367144" w:rsidP="00880353">
      <w:pPr>
        <w:pStyle w:val="ListBullet"/>
        <w:numPr>
          <w:ilvl w:val="0"/>
          <w:numId w:val="19"/>
        </w:numPr>
      </w:pPr>
      <w:r>
        <w:t xml:space="preserve">Worked closely with superiors to quickly carry out </w:t>
      </w:r>
      <w:r w:rsidR="007B535C">
        <w:t xml:space="preserve">high-quality </w:t>
      </w:r>
      <w:r>
        <w:t>construction</w:t>
      </w:r>
      <w:r w:rsidR="007B535C">
        <w:t xml:space="preserve"> and home improvements</w:t>
      </w:r>
      <w:r w:rsidR="006D5C08">
        <w:t>.</w:t>
      </w:r>
    </w:p>
    <w:sectPr w:rsidR="00880353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C5088" w14:textId="77777777" w:rsidR="00825BBE" w:rsidRDefault="00825BBE">
      <w:pPr>
        <w:spacing w:after="0"/>
      </w:pPr>
      <w:r>
        <w:separator/>
      </w:r>
    </w:p>
  </w:endnote>
  <w:endnote w:type="continuationSeparator" w:id="0">
    <w:p w14:paraId="5D5F0F86" w14:textId="77777777" w:rsidR="00825BBE" w:rsidRDefault="00825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DE81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BE7A" w14:textId="77777777" w:rsidR="00825BBE" w:rsidRDefault="00825BBE">
      <w:pPr>
        <w:spacing w:after="0"/>
      </w:pPr>
      <w:r>
        <w:separator/>
      </w:r>
    </w:p>
  </w:footnote>
  <w:footnote w:type="continuationSeparator" w:id="0">
    <w:p w14:paraId="1401531E" w14:textId="77777777" w:rsidR="00825BBE" w:rsidRDefault="00825B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F767C"/>
    <w:multiLevelType w:val="hybridMultilevel"/>
    <w:tmpl w:val="72F4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E5EB8"/>
    <w:multiLevelType w:val="hybridMultilevel"/>
    <w:tmpl w:val="1288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78"/>
    <w:rsid w:val="0001465A"/>
    <w:rsid w:val="000B55D8"/>
    <w:rsid w:val="001A431B"/>
    <w:rsid w:val="001B6778"/>
    <w:rsid w:val="002C2FEB"/>
    <w:rsid w:val="00367144"/>
    <w:rsid w:val="00374627"/>
    <w:rsid w:val="00394A6D"/>
    <w:rsid w:val="003F19B9"/>
    <w:rsid w:val="00431A07"/>
    <w:rsid w:val="004476A1"/>
    <w:rsid w:val="0045498C"/>
    <w:rsid w:val="004C0A54"/>
    <w:rsid w:val="004D3236"/>
    <w:rsid w:val="005114E7"/>
    <w:rsid w:val="0053114D"/>
    <w:rsid w:val="005B3F6E"/>
    <w:rsid w:val="005E5E55"/>
    <w:rsid w:val="00613E3A"/>
    <w:rsid w:val="00616068"/>
    <w:rsid w:val="006D5C08"/>
    <w:rsid w:val="006E401C"/>
    <w:rsid w:val="0077621B"/>
    <w:rsid w:val="007963CE"/>
    <w:rsid w:val="007B535C"/>
    <w:rsid w:val="007D00B3"/>
    <w:rsid w:val="00825BBE"/>
    <w:rsid w:val="008551A0"/>
    <w:rsid w:val="00862779"/>
    <w:rsid w:val="00866B44"/>
    <w:rsid w:val="00880353"/>
    <w:rsid w:val="008916B6"/>
    <w:rsid w:val="008E10EB"/>
    <w:rsid w:val="009763C8"/>
    <w:rsid w:val="00A151AE"/>
    <w:rsid w:val="00A648F8"/>
    <w:rsid w:val="00A8131A"/>
    <w:rsid w:val="00AB21FE"/>
    <w:rsid w:val="00B227F0"/>
    <w:rsid w:val="00B66C5D"/>
    <w:rsid w:val="00B769EE"/>
    <w:rsid w:val="00BF69CF"/>
    <w:rsid w:val="00C57E43"/>
    <w:rsid w:val="00C72B59"/>
    <w:rsid w:val="00CC75DB"/>
    <w:rsid w:val="00D13111"/>
    <w:rsid w:val="00D33143"/>
    <w:rsid w:val="00D56207"/>
    <w:rsid w:val="00D765AF"/>
    <w:rsid w:val="00DD4208"/>
    <w:rsid w:val="00EA2B92"/>
    <w:rsid w:val="00EB6FBD"/>
    <w:rsid w:val="00F15A34"/>
    <w:rsid w:val="00F25FF9"/>
    <w:rsid w:val="00F279A0"/>
    <w:rsid w:val="00F4064F"/>
    <w:rsid w:val="00FA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2360"/>
  <w15:chartTrackingRefBased/>
  <w15:docId w15:val="{4156EF71-621E-454C-B1CD-08B93BDE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oplanet-counter.herokuapp.com/count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Mullins2003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5F012E88F247ABA75C8FC00609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F882D-9124-4240-A5C8-9A775A7298C1}"/>
      </w:docPartPr>
      <w:docPartBody>
        <w:p w:rsidR="00BA1E8F" w:rsidRDefault="001A397D">
          <w:pPr>
            <w:pStyle w:val="235F012E88F247ABA75C8FC00609429A"/>
          </w:pPr>
          <w:r>
            <w:t>Your Name</w:t>
          </w:r>
        </w:p>
      </w:docPartBody>
    </w:docPart>
    <w:docPart>
      <w:docPartPr>
        <w:name w:val="86768FBC36E642F6893D13BFFD83D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5570A-2704-4B71-BD5A-7B627803B8B2}"/>
      </w:docPartPr>
      <w:docPartBody>
        <w:p w:rsidR="00BA1E8F" w:rsidRDefault="001A397D">
          <w:pPr>
            <w:pStyle w:val="86768FBC36E642F6893D13BFFD83DDCA"/>
          </w:pPr>
          <w:r>
            <w:t>Skills &amp; Abilities</w:t>
          </w:r>
        </w:p>
      </w:docPartBody>
    </w:docPart>
    <w:docPart>
      <w:docPartPr>
        <w:name w:val="79B8CD456D17470C941D5F101D3BF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E8470-6325-488A-9FA7-E95E29FCB2B0}"/>
      </w:docPartPr>
      <w:docPartBody>
        <w:p w:rsidR="00BA1E8F" w:rsidRDefault="001A397D">
          <w:pPr>
            <w:pStyle w:val="79B8CD456D17470C941D5F101D3BF774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7D"/>
    <w:rsid w:val="000C1C78"/>
    <w:rsid w:val="001A397D"/>
    <w:rsid w:val="00BA1E8F"/>
    <w:rsid w:val="00E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5F012E88F247ABA75C8FC00609429A">
    <w:name w:val="235F012E88F247ABA75C8FC00609429A"/>
  </w:style>
  <w:style w:type="paragraph" w:customStyle="1" w:styleId="86768FBC36E642F6893D13BFFD83DDCA">
    <w:name w:val="86768FBC36E642F6893D13BFFD83DDCA"/>
  </w:style>
  <w:style w:type="paragraph" w:customStyle="1" w:styleId="79B8CD456D17470C941D5F101D3BF774">
    <w:name w:val="79B8CD456D17470C941D5F101D3BF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 Mullins</dc:creator>
  <cp:keywords/>
  <dc:description>Jake Mullins</dc:description>
  <cp:lastModifiedBy>Jake Mullins</cp:lastModifiedBy>
  <cp:revision>15</cp:revision>
  <dcterms:created xsi:type="dcterms:W3CDTF">2021-10-16T21:42:00Z</dcterms:created>
  <dcterms:modified xsi:type="dcterms:W3CDTF">2022-01-18T18:14:00Z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